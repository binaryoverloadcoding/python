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C1A32" w14:textId="07295F62" w:rsidR="00E3640B" w:rsidRDefault="00E3640B" w:rsidP="00E85F18">
      <w:pPr>
        <w:jc w:val="center"/>
        <w:rPr>
          <w:sz w:val="32"/>
        </w:rPr>
      </w:pPr>
      <w:r w:rsidRPr="00E85F18">
        <w:rPr>
          <w:sz w:val="32"/>
        </w:rPr>
        <w:t>Lists and Iteration</w:t>
      </w:r>
    </w:p>
    <w:p w14:paraId="593CE7CD" w14:textId="0F04BDB0" w:rsidR="0078547D" w:rsidRDefault="00B878B3" w:rsidP="0078547D">
      <w:r>
        <w:t>OVERALL TASK</w:t>
      </w:r>
      <w:r w:rsidR="0078547D">
        <w:t xml:space="preserve">: Create a program that takes several names and grades, stores them in lists and then allows users to add, remove or search the lists. Aim to allow the user to repeat the program and edit the lists as </w:t>
      </w:r>
      <w:r>
        <w:t>many times as they would like</w:t>
      </w:r>
      <w:r w:rsidR="0078547D">
        <w:t xml:space="preserve">. </w:t>
      </w:r>
      <w:r>
        <w:t>Can you make it give the maximum value, average and range?</w:t>
      </w:r>
    </w:p>
    <w:p w14:paraId="43EDD1FE" w14:textId="321381C5" w:rsidR="00B878B3" w:rsidRPr="00E85F18" w:rsidRDefault="00B878B3" w:rsidP="0078547D">
      <w:r>
        <w:t>If you are feeling confident, don’t feel you must keep reading. Use the rest of this sheet as help if you get stuck!</w:t>
      </w:r>
    </w:p>
    <w:p w14:paraId="1495C686" w14:textId="77777777" w:rsidR="00E3640B" w:rsidRDefault="00E85F18">
      <w:r>
        <w:rPr>
          <w:noProof/>
          <w:lang w:eastAsia="en-GB"/>
        </w:rPr>
        <w:drawing>
          <wp:anchor distT="0" distB="0" distL="114300" distR="114300" simplePos="0" relativeHeight="251633664" behindDoc="1" locked="0" layoutInCell="1" allowOverlap="1" wp14:anchorId="125605C4" wp14:editId="5BDE9EA8">
            <wp:simplePos x="0" y="0"/>
            <wp:positionH relativeFrom="column">
              <wp:posOffset>1628140</wp:posOffset>
            </wp:positionH>
            <wp:positionV relativeFrom="paragraph">
              <wp:posOffset>349885</wp:posOffset>
            </wp:positionV>
            <wp:extent cx="2748915" cy="796925"/>
            <wp:effectExtent l="0" t="0" r="0" b="3175"/>
            <wp:wrapTight wrapText="bothSides">
              <wp:wrapPolygon edited="0">
                <wp:start x="0" y="0"/>
                <wp:lineTo x="0" y="21170"/>
                <wp:lineTo x="21405" y="21170"/>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2748915" cy="79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640B">
        <w:t>Often in programming you need to allow a user to input multiple values. Try the following code and see what happens…</w:t>
      </w:r>
    </w:p>
    <w:p w14:paraId="50EDB016" w14:textId="77777777" w:rsidR="00E85F18" w:rsidRDefault="00E85F18"/>
    <w:p w14:paraId="498918AE" w14:textId="77777777" w:rsidR="00E85F18" w:rsidRDefault="00E85F18"/>
    <w:p w14:paraId="2B849923" w14:textId="77777777" w:rsidR="00E85F18" w:rsidRDefault="00E85F18"/>
    <w:p w14:paraId="18F3A9F6" w14:textId="6961E3E7" w:rsidR="00E85F18" w:rsidRDefault="00E85F18">
      <w:r>
        <w:t>What is printed after the program runs? __</w:t>
      </w:r>
      <w:bookmarkStart w:id="0" w:name="_GoBack"/>
      <w:bookmarkEnd w:id="0"/>
      <w:r w:rsidR="003B50BD">
        <w:t xml:space="preserve"> </w:t>
      </w:r>
      <w:r>
        <w:t>_________</w:t>
      </w:r>
    </w:p>
    <w:p w14:paraId="56CBF877" w14:textId="77777777" w:rsidR="00E85F18" w:rsidRDefault="00E85F18">
      <w:r>
        <w:t>We need a way of storing all of the names that the user has typed in one variable name otherwise we would have to just write 10 lines of inputs with 10 different variable names!</w:t>
      </w:r>
    </w:p>
    <w:p w14:paraId="6A07CC9D" w14:textId="77777777" w:rsidR="00E85F18" w:rsidRDefault="00E85F18">
      <w:r>
        <w:t xml:space="preserve">For this reason, python has LISTS (In fact, all programming languages have LISTS but most of them call them ARRAYS). </w:t>
      </w:r>
    </w:p>
    <w:p w14:paraId="484185A4" w14:textId="77777777" w:rsidR="00E85F18" w:rsidRDefault="00E85F18">
      <w:r>
        <w:t>Variables can only store one value at a time.</w:t>
      </w:r>
    </w:p>
    <w:p w14:paraId="14B0BFEB" w14:textId="77777777" w:rsidR="00E85F18" w:rsidRDefault="00E85F18">
      <w:r>
        <w:t>Lists can store multiple items and can be edited. Each item in a list has its own address called an INDEX.</w:t>
      </w:r>
      <w:r w:rsidR="00CC25DD">
        <w:t xml:space="preserve"> For the program above, we will use a list called names and it will store all of the names and each name will have an address:</w:t>
      </w:r>
    </w:p>
    <w:p w14:paraId="578453B3" w14:textId="2AED5E90" w:rsidR="00E85F18" w:rsidRDefault="003D25FC">
      <w:r>
        <w:rPr>
          <w:noProof/>
          <w:lang w:eastAsia="en-GB"/>
        </w:rPr>
        <mc:AlternateContent>
          <mc:Choice Requires="wpg">
            <w:drawing>
              <wp:anchor distT="0" distB="0" distL="114300" distR="114300" simplePos="0" relativeHeight="251686912" behindDoc="0" locked="0" layoutInCell="1" allowOverlap="1" wp14:anchorId="04B6E9D8" wp14:editId="04AF73D8">
                <wp:simplePos x="0" y="0"/>
                <wp:positionH relativeFrom="margin">
                  <wp:posOffset>-1080</wp:posOffset>
                </wp:positionH>
                <wp:positionV relativeFrom="paragraph">
                  <wp:posOffset>110351</wp:posOffset>
                </wp:positionV>
                <wp:extent cx="6063615" cy="478790"/>
                <wp:effectExtent l="0" t="0" r="13335" b="16510"/>
                <wp:wrapNone/>
                <wp:docPr id="31" name="Group 31"/>
                <wp:cNvGraphicFramePr/>
                <a:graphic xmlns:a="http://schemas.openxmlformats.org/drawingml/2006/main">
                  <a:graphicData uri="http://schemas.microsoft.com/office/word/2010/wordprocessingGroup">
                    <wpg:wgp>
                      <wpg:cNvGrpSpPr/>
                      <wpg:grpSpPr>
                        <a:xfrm>
                          <a:off x="0" y="0"/>
                          <a:ext cx="6063615" cy="478790"/>
                          <a:chOff x="0" y="0"/>
                          <a:chExt cx="6064171" cy="479153"/>
                        </a:xfrm>
                      </wpg:grpSpPr>
                      <wps:wsp>
                        <wps:cNvPr id="2" name="Rectangle 2"/>
                        <wps:cNvSpPr/>
                        <wps:spPr>
                          <a:xfrm>
                            <a:off x="0" y="4890"/>
                            <a:ext cx="5748295" cy="4742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58678" y="171144"/>
                            <a:ext cx="6005493" cy="266789"/>
                            <a:chOff x="0" y="0"/>
                            <a:chExt cx="6005493" cy="266789"/>
                          </a:xfrm>
                        </wpg:grpSpPr>
                        <wps:wsp>
                          <wps:cNvPr id="4" name="Rectangle 4"/>
                          <wps:cNvSpPr/>
                          <wps:spPr>
                            <a:xfrm>
                              <a:off x="0" y="0"/>
                              <a:ext cx="649309" cy="266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3741E" w14:textId="77777777" w:rsidR="003B51ED" w:rsidRDefault="003B51ED" w:rsidP="00CC25DD">
                                <w:pPr>
                                  <w:jc w:val="center"/>
                                </w:pPr>
                                <w:r>
                                  <w:t>Name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709026" y="0"/>
                              <a:ext cx="639761" cy="2667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20D0A" w14:textId="77777777" w:rsidR="003B51ED" w:rsidRDefault="003B51ED" w:rsidP="00CC25DD">
                                <w:pPr>
                                  <w:jc w:val="center"/>
                                </w:pPr>
                                <w:r>
                                  <w:t>Name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408274" y="0"/>
                              <a:ext cx="649140" cy="266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8C372" w14:textId="77777777" w:rsidR="003B51ED" w:rsidRDefault="003B51ED" w:rsidP="00CC25DD">
                                <w:pPr>
                                  <w:jc w:val="center"/>
                                </w:pPr>
                                <w:r>
                                  <w:t>Name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17300" y="0"/>
                              <a:ext cx="639761" cy="2667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C39E5B" w14:textId="77777777" w:rsidR="003B51ED" w:rsidRDefault="003B51ED" w:rsidP="00CC25DD">
                                <w:pPr>
                                  <w:jc w:val="center"/>
                                </w:pPr>
                                <w:r>
                                  <w:t>Name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16547" y="0"/>
                              <a:ext cx="649140" cy="266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2AA0A4" w14:textId="77777777" w:rsidR="003B51ED" w:rsidRDefault="003B51ED" w:rsidP="00CC25DD">
                                <w:pPr>
                                  <w:jc w:val="center"/>
                                </w:pPr>
                                <w:r>
                                  <w:t>Name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520684" y="0"/>
                              <a:ext cx="639220" cy="266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5EC65A" w14:textId="77777777" w:rsidR="003B51ED" w:rsidRDefault="003B51ED" w:rsidP="00CC25DD">
                                <w:pPr>
                                  <w:jc w:val="center"/>
                                </w:pPr>
                                <w:r>
                                  <w:t>Name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24821" y="0"/>
                              <a:ext cx="649140" cy="266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A02F9" w14:textId="77777777" w:rsidR="003B51ED" w:rsidRDefault="003B51ED" w:rsidP="00CC25DD">
                                <w:pPr>
                                  <w:jc w:val="center"/>
                                </w:pPr>
                                <w:r>
                                  <w:t>Name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933848" y="0"/>
                              <a:ext cx="639761" cy="2667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CF1A07" w14:textId="77777777" w:rsidR="003B51ED" w:rsidRDefault="003B51ED" w:rsidP="00CC25DD">
                                <w:pPr>
                                  <w:jc w:val="center"/>
                                </w:pPr>
                                <w:r>
                                  <w:t>Name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633095" y="0"/>
                              <a:ext cx="372398" cy="2667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822530" w14:textId="77777777" w:rsidR="003B51ED" w:rsidRDefault="003B51ED" w:rsidP="00CC25D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73347" y="0"/>
                            <a:ext cx="5177029" cy="211911"/>
                            <a:chOff x="0" y="0"/>
                            <a:chExt cx="5177029" cy="211911"/>
                          </a:xfrm>
                        </wpg:grpSpPr>
                        <wps:wsp>
                          <wps:cNvPr id="17" name="Rectangle 17"/>
                          <wps:cNvSpPr/>
                          <wps:spPr>
                            <a:xfrm>
                              <a:off x="0" y="0"/>
                              <a:ext cx="253040" cy="2119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C39E7D" w14:textId="77777777" w:rsidR="003B51ED" w:rsidRPr="00CC25DD" w:rsidRDefault="003B51ED" w:rsidP="00CC25DD">
                                <w:pPr>
                                  <w:jc w:val="center"/>
                                  <w:rPr>
                                    <w:sz w:val="16"/>
                                  </w:rPr>
                                </w:pPr>
                                <w:r w:rsidRPr="00CC25DD">
                                  <w:rPr>
                                    <w:sz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704137" y="0"/>
                              <a:ext cx="253040" cy="2119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73599" w14:textId="77777777" w:rsidR="003B51ED" w:rsidRPr="00CC25DD" w:rsidRDefault="003B51ED" w:rsidP="00CC25DD">
                                <w:pPr>
                                  <w:jc w:val="center"/>
                                  <w:rPr>
                                    <w:sz w:val="16"/>
                                  </w:rPr>
                                </w:pPr>
                                <w:r>
                                  <w:rPr>
                                    <w:sz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112411" y="0"/>
                              <a:ext cx="252960" cy="211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10EBE2" w14:textId="77777777" w:rsidR="003B51ED" w:rsidRPr="00CC25DD" w:rsidRDefault="003B51ED" w:rsidP="00CC25DD">
                                <w:pPr>
                                  <w:jc w:val="center"/>
                                  <w:rPr>
                                    <w:sz w:val="16"/>
                                  </w:rPr>
                                </w:pPr>
                                <w:r>
                                  <w:rPr>
                                    <w:sz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811658" y="0"/>
                              <a:ext cx="252960" cy="211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D7E236" w14:textId="77777777" w:rsidR="003B51ED" w:rsidRPr="00CC25DD" w:rsidRDefault="003B51ED" w:rsidP="00CC25DD">
                                <w:pPr>
                                  <w:jc w:val="center"/>
                                  <w:rPr>
                                    <w:sz w:val="16"/>
                                  </w:rPr>
                                </w:pPr>
                                <w:r>
                                  <w:rPr>
                                    <w:sz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515795" y="0"/>
                              <a:ext cx="252960" cy="211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95430" w14:textId="77777777" w:rsidR="003B51ED" w:rsidRPr="00CC25DD" w:rsidRDefault="003B51ED" w:rsidP="00CC25DD">
                                <w:pPr>
                                  <w:jc w:val="center"/>
                                  <w:rPr>
                                    <w:sz w:val="16"/>
                                  </w:rPr>
                                </w:pPr>
                                <w:r>
                                  <w:rPr>
                                    <w:sz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03384" y="0"/>
                              <a:ext cx="253040" cy="2119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FCE3AC" w14:textId="77777777" w:rsidR="003B51ED" w:rsidRPr="00CC25DD" w:rsidRDefault="003B51ED" w:rsidP="00CC25DD">
                                <w:pPr>
                                  <w:jc w:val="center"/>
                                  <w:rPr>
                                    <w:sz w:val="16"/>
                                  </w:rPr>
                                </w:pPr>
                                <w:r>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15042" y="0"/>
                              <a:ext cx="252960" cy="211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4B930E" w14:textId="77777777" w:rsidR="003B51ED" w:rsidRPr="00CC25DD" w:rsidRDefault="003B51ED" w:rsidP="00CC25DD">
                                <w:pPr>
                                  <w:jc w:val="center"/>
                                  <w:rPr>
                                    <w:sz w:val="16"/>
                                  </w:rPr>
                                </w:pPr>
                                <w:r>
                                  <w:rPr>
                                    <w:sz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924069" y="0"/>
                              <a:ext cx="252960" cy="211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3CE3BB" w14:textId="77777777" w:rsidR="003B51ED" w:rsidRPr="00CC25DD" w:rsidRDefault="003B51ED" w:rsidP="00CC25DD">
                                <w:pPr>
                                  <w:jc w:val="center"/>
                                  <w:rPr>
                                    <w:sz w:val="16"/>
                                  </w:rPr>
                                </w:pPr>
                                <w:r>
                                  <w:rPr>
                                    <w:sz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1" o:spid="_x0000_s1026" style="position:absolute;margin-left:-.1pt;margin-top:8.7pt;width:477.45pt;height:37.7pt;z-index:251686912;mso-position-horizontal-relative:margin" coordsize="60641,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">
                <v:rect id="Rectangle 2" o:spid="_x0000_s1027" style="position:absolute;top:48;width:57482;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group id="Group 29" o:spid="_x0000_s1028" style="position:absolute;left:586;top:1711;width:60055;height:2668" coordsize="60054,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4" o:spid="_x0000_s1029" style="position:absolute;width:6493;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14:paraId="4273741E" w14:textId="77777777" w:rsidR="003B51ED" w:rsidRDefault="003B51ED" w:rsidP="00CC25DD">
                          <w:pPr>
                            <w:jc w:val="center"/>
                          </w:pPr>
                          <w:r>
                            <w:t>Name 1</w:t>
                          </w:r>
                        </w:p>
                      </w:txbxContent>
                    </v:textbox>
                  </v:rect>
                  <v:rect id="Rectangle 5" o:spid="_x0000_s1030" style="position:absolute;left:7090;width:639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14:paraId="76520D0A" w14:textId="77777777" w:rsidR="003B51ED" w:rsidRDefault="003B51ED" w:rsidP="00CC25DD">
                          <w:pPr>
                            <w:jc w:val="center"/>
                          </w:pPr>
                          <w:r>
                            <w:t>Name 2</w:t>
                          </w:r>
                        </w:p>
                      </w:txbxContent>
                    </v:textbox>
                  </v:rect>
                  <v:rect id="Rectangle 10" o:spid="_x0000_s1031" style="position:absolute;left:14082;width:6492;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14:paraId="4018C372" w14:textId="77777777" w:rsidR="003B51ED" w:rsidRDefault="003B51ED" w:rsidP="00CC25DD">
                          <w:pPr>
                            <w:jc w:val="center"/>
                          </w:pPr>
                          <w:r>
                            <w:t>Name 3</w:t>
                          </w:r>
                        </w:p>
                      </w:txbxContent>
                    </v:textbox>
                  </v:rect>
                  <v:rect id="Rectangle 11" o:spid="_x0000_s1032" style="position:absolute;left:21173;width:639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14:paraId="07C39E5B" w14:textId="77777777" w:rsidR="003B51ED" w:rsidRDefault="003B51ED" w:rsidP="00CC25DD">
                          <w:pPr>
                            <w:jc w:val="center"/>
                          </w:pPr>
                          <w:r>
                            <w:t>Name 4</w:t>
                          </w:r>
                        </w:p>
                      </w:txbxContent>
                    </v:textbox>
                  </v:rect>
                  <v:rect id="Rectangle 12" o:spid="_x0000_s1033" style="position:absolute;left:28165;width:6491;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14:paraId="2C2AA0A4" w14:textId="77777777" w:rsidR="003B51ED" w:rsidRDefault="003B51ED" w:rsidP="00CC25DD">
                          <w:pPr>
                            <w:jc w:val="center"/>
                          </w:pPr>
                          <w:r>
                            <w:t>Name 5</w:t>
                          </w:r>
                        </w:p>
                      </w:txbxContent>
                    </v:textbox>
                  </v:rect>
                  <v:rect id="Rectangle 13" o:spid="_x0000_s1034" style="position:absolute;left:35206;width:6393;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14:paraId="425EC65A" w14:textId="77777777" w:rsidR="003B51ED" w:rsidRDefault="003B51ED" w:rsidP="00CC25DD">
                          <w:pPr>
                            <w:jc w:val="center"/>
                          </w:pPr>
                          <w:r>
                            <w:t>Name 6</w:t>
                          </w:r>
                        </w:p>
                      </w:txbxContent>
                    </v:textbox>
                  </v:rect>
                  <v:rect id="Rectangle 14" o:spid="_x0000_s1035" style="position:absolute;left:42248;width:6491;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14:paraId="7E5A02F9" w14:textId="77777777" w:rsidR="003B51ED" w:rsidRDefault="003B51ED" w:rsidP="00CC25DD">
                          <w:pPr>
                            <w:jc w:val="center"/>
                          </w:pPr>
                          <w:r>
                            <w:t>Name 7</w:t>
                          </w:r>
                        </w:p>
                      </w:txbxContent>
                    </v:textbox>
                  </v:rect>
                  <v:rect id="Rectangle 15" o:spid="_x0000_s1036" style="position:absolute;left:49338;width:639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14:paraId="18CF1A07" w14:textId="77777777" w:rsidR="003B51ED" w:rsidRDefault="003B51ED" w:rsidP="00CC25DD">
                          <w:pPr>
                            <w:jc w:val="center"/>
                          </w:pPr>
                          <w:r>
                            <w:t>Name 8</w:t>
                          </w:r>
                        </w:p>
                      </w:txbxContent>
                    </v:textbox>
                  </v:rect>
                  <v:rect id="Rectangle 16" o:spid="_x0000_s1037" style="position:absolute;left:56330;width:37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14:paraId="3F822530" w14:textId="77777777" w:rsidR="003B51ED" w:rsidRDefault="003B51ED" w:rsidP="00CC25DD">
                          <w:pPr>
                            <w:jc w:val="center"/>
                          </w:pPr>
                          <w:r>
                            <w:t>…</w:t>
                          </w:r>
                        </w:p>
                      </w:txbxContent>
                    </v:textbox>
                  </v:rect>
                </v:group>
                <v:group id="Group 30" o:spid="_x0000_s1038" style="position:absolute;left:733;width:51770;height:2119" coordsize="51770,2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17" o:spid="_x0000_s1039" style="position:absolute;width:2530;height:2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14:paraId="78C39E7D" w14:textId="77777777" w:rsidR="003B51ED" w:rsidRPr="00CC25DD" w:rsidRDefault="003B51ED" w:rsidP="00CC25DD">
                          <w:pPr>
                            <w:jc w:val="center"/>
                            <w:rPr>
                              <w:sz w:val="16"/>
                            </w:rPr>
                          </w:pPr>
                          <w:r w:rsidRPr="00CC25DD">
                            <w:rPr>
                              <w:sz w:val="16"/>
                            </w:rPr>
                            <w:t>0</w:t>
                          </w:r>
                        </w:p>
                      </w:txbxContent>
                    </v:textbox>
                  </v:rect>
                  <v:rect id="Rectangle 18" o:spid="_x0000_s1040" style="position:absolute;left:7041;width:2530;height:2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14:paraId="47E73599" w14:textId="77777777" w:rsidR="003B51ED" w:rsidRPr="00CC25DD" w:rsidRDefault="003B51ED" w:rsidP="00CC25DD">
                          <w:pPr>
                            <w:jc w:val="center"/>
                            <w:rPr>
                              <w:sz w:val="16"/>
                            </w:rPr>
                          </w:pPr>
                          <w:r>
                            <w:rPr>
                              <w:sz w:val="16"/>
                            </w:rPr>
                            <w:t>1</w:t>
                          </w:r>
                        </w:p>
                      </w:txbxContent>
                    </v:textbox>
                  </v:rect>
                  <v:rect id="Rectangle 20" o:spid="_x0000_s1041" style="position:absolute;left:21124;width:2529;height:2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14:paraId="6F10EBE2" w14:textId="77777777" w:rsidR="003B51ED" w:rsidRPr="00CC25DD" w:rsidRDefault="003B51ED" w:rsidP="00CC25DD">
                          <w:pPr>
                            <w:jc w:val="center"/>
                            <w:rPr>
                              <w:sz w:val="16"/>
                            </w:rPr>
                          </w:pPr>
                          <w:r>
                            <w:rPr>
                              <w:sz w:val="16"/>
                            </w:rPr>
                            <w:t>3</w:t>
                          </w:r>
                        </w:p>
                      </w:txbxContent>
                    </v:textbox>
                  </v:rect>
                  <v:rect id="Rectangle 21" o:spid="_x0000_s1042" style="position:absolute;left:28116;width:2530;height:2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14:paraId="76D7E236" w14:textId="77777777" w:rsidR="003B51ED" w:rsidRPr="00CC25DD" w:rsidRDefault="003B51ED" w:rsidP="00CC25DD">
                          <w:pPr>
                            <w:jc w:val="center"/>
                            <w:rPr>
                              <w:sz w:val="16"/>
                            </w:rPr>
                          </w:pPr>
                          <w:r>
                            <w:rPr>
                              <w:sz w:val="16"/>
                            </w:rPr>
                            <w:t>4</w:t>
                          </w:r>
                        </w:p>
                      </w:txbxContent>
                    </v:textbox>
                  </v:rect>
                  <v:rect id="Rectangle 22" o:spid="_x0000_s1043" style="position:absolute;left:35157;width:2530;height:2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14:paraId="62D95430" w14:textId="77777777" w:rsidR="003B51ED" w:rsidRPr="00CC25DD" w:rsidRDefault="003B51ED" w:rsidP="00CC25DD">
                          <w:pPr>
                            <w:jc w:val="center"/>
                            <w:rPr>
                              <w:sz w:val="16"/>
                            </w:rPr>
                          </w:pPr>
                          <w:r>
                            <w:rPr>
                              <w:sz w:val="16"/>
                            </w:rPr>
                            <w:t>5</w:t>
                          </w:r>
                        </w:p>
                      </w:txbxContent>
                    </v:textbox>
                  </v:rect>
                  <v:rect id="Rectangle 19" o:spid="_x0000_s1044" style="position:absolute;left:14033;width:2531;height:2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14:paraId="75FCE3AC" w14:textId="77777777" w:rsidR="003B51ED" w:rsidRPr="00CC25DD" w:rsidRDefault="003B51ED" w:rsidP="00CC25DD">
                          <w:pPr>
                            <w:jc w:val="center"/>
                            <w:rPr>
                              <w:sz w:val="16"/>
                            </w:rPr>
                          </w:pPr>
                          <w:r>
                            <w:rPr>
                              <w:sz w:val="16"/>
                            </w:rPr>
                            <w:t>2</w:t>
                          </w:r>
                        </w:p>
                      </w:txbxContent>
                    </v:textbox>
                  </v:rect>
                  <v:rect id="Rectangle 23" o:spid="_x0000_s1045" style="position:absolute;left:42150;width:2530;height:2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textbox>
                      <w:txbxContent>
                        <w:p w14:paraId="2B4B930E" w14:textId="77777777" w:rsidR="003B51ED" w:rsidRPr="00CC25DD" w:rsidRDefault="003B51ED" w:rsidP="00CC25DD">
                          <w:pPr>
                            <w:jc w:val="center"/>
                            <w:rPr>
                              <w:sz w:val="16"/>
                            </w:rPr>
                          </w:pPr>
                          <w:r>
                            <w:rPr>
                              <w:sz w:val="16"/>
                            </w:rPr>
                            <w:t>6</w:t>
                          </w:r>
                        </w:p>
                      </w:txbxContent>
                    </v:textbox>
                  </v:rect>
                  <v:rect id="Rectangle 24" o:spid="_x0000_s1046" style="position:absolute;left:49240;width:2530;height:2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textbox>
                      <w:txbxContent>
                        <w:p w14:paraId="1C3CE3BB" w14:textId="77777777" w:rsidR="003B51ED" w:rsidRPr="00CC25DD" w:rsidRDefault="003B51ED" w:rsidP="00CC25DD">
                          <w:pPr>
                            <w:jc w:val="center"/>
                            <w:rPr>
                              <w:sz w:val="16"/>
                            </w:rPr>
                          </w:pPr>
                          <w:r>
                            <w:rPr>
                              <w:sz w:val="16"/>
                            </w:rPr>
                            <w:t>7</w:t>
                          </w:r>
                        </w:p>
                      </w:txbxContent>
                    </v:textbox>
                  </v:rect>
                </v:group>
                <w10:wrap anchorx="margin"/>
              </v:group>
            </w:pict>
          </mc:Fallback>
        </mc:AlternateContent>
      </w:r>
    </w:p>
    <w:p w14:paraId="0A8BCFC0" w14:textId="77777777" w:rsidR="00CC25DD" w:rsidRDefault="00CC25DD"/>
    <w:p w14:paraId="30ADA46F" w14:textId="77777777" w:rsidR="00CC25DD" w:rsidRDefault="00CC25DD"/>
    <w:p w14:paraId="108A0C32" w14:textId="77777777" w:rsidR="00CC25DD" w:rsidRDefault="00CC25DD">
      <w:r>
        <w:t>What do you notice about the address in comparison to the names?</w:t>
      </w:r>
    </w:p>
    <w:p w14:paraId="1B0293C9" w14:textId="60600CDC" w:rsidR="00CC25DD" w:rsidRDefault="00CC25DD">
      <w:r>
        <w:t>_____</w:t>
      </w:r>
    </w:p>
    <w:p w14:paraId="4CEC53A5" w14:textId="77777777" w:rsidR="00E3640B" w:rsidRPr="00CC25DD" w:rsidRDefault="00E3640B">
      <w:pPr>
        <w:rPr>
          <w:b/>
        </w:rPr>
      </w:pPr>
      <w:r w:rsidRPr="00CC25DD">
        <w:rPr>
          <w:b/>
        </w:rPr>
        <w:t>Task 1</w:t>
      </w:r>
    </w:p>
    <w:p w14:paraId="2151C1AD" w14:textId="77777777" w:rsidR="00CC25DD" w:rsidRDefault="00CC25DD">
      <w:r>
        <w:t>Edit your code to look like the following.</w:t>
      </w:r>
    </w:p>
    <w:p w14:paraId="587FD06E" w14:textId="77777777" w:rsidR="00CC25DD" w:rsidRDefault="00CC25DD" w:rsidP="00804BFA">
      <w:pPr>
        <w:jc w:val="center"/>
      </w:pPr>
      <w:r>
        <w:rPr>
          <w:noProof/>
          <w:lang w:eastAsia="en-GB"/>
        </w:rPr>
        <w:drawing>
          <wp:inline distT="0" distB="0" distL="0" distR="0" wp14:anchorId="55E9B7A5" wp14:editId="02370DE3">
            <wp:extent cx="2740320" cy="1452283"/>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761990" cy="1463768"/>
                    </a:xfrm>
                    <a:prstGeom prst="rect">
                      <a:avLst/>
                    </a:prstGeom>
                    <a:ln>
                      <a:noFill/>
                    </a:ln>
                    <a:extLst>
                      <a:ext uri="{53640926-AAD7-44D8-BBD7-CCE9431645EC}">
                        <a14:shadowObscured xmlns:a14="http://schemas.microsoft.com/office/drawing/2010/main"/>
                      </a:ext>
                    </a:extLst>
                  </pic:spPr>
                </pic:pic>
              </a:graphicData>
            </a:graphic>
          </wp:inline>
        </w:drawing>
      </w:r>
    </w:p>
    <w:p w14:paraId="3A6BE9D9" w14:textId="77777777" w:rsidR="00E3640B" w:rsidRDefault="00804BFA">
      <w:r>
        <w:lastRenderedPageBreak/>
        <w:t>What has changed with this program?</w:t>
      </w:r>
    </w:p>
    <w:p w14:paraId="58F6F429" w14:textId="03F4C617" w:rsidR="00804BFA" w:rsidRDefault="00804BFA">
      <w:r>
        <w:t>____</w:t>
      </w:r>
      <w:r w:rsidR="003B50BD">
        <w:t xml:space="preserve"> </w:t>
      </w:r>
      <w:r>
        <w:t>_________</w:t>
      </w:r>
    </w:p>
    <w:p w14:paraId="7A69F2A1" w14:textId="6D3D334A" w:rsidR="003D25FC" w:rsidRDefault="003D25FC">
      <w:r>
        <w:t>How many names did you enter? ___________</w:t>
      </w:r>
    </w:p>
    <w:p w14:paraId="79A07407" w14:textId="1B1C1EBD" w:rsidR="003D25FC" w:rsidRDefault="003D25FC">
      <w:pPr>
        <w:rPr>
          <w:b/>
        </w:rPr>
      </w:pPr>
      <w:r>
        <w:t>Find the mistake and change it to allow the user to input 10 names?</w:t>
      </w:r>
    </w:p>
    <w:p w14:paraId="1501A9EE" w14:textId="6828A074" w:rsidR="00804BFA" w:rsidRDefault="00804BFA">
      <w:pPr>
        <w:rPr>
          <w:b/>
        </w:rPr>
      </w:pPr>
      <w:r w:rsidRPr="00804BFA">
        <w:rPr>
          <w:b/>
        </w:rPr>
        <w:t>Task 2</w:t>
      </w:r>
    </w:p>
    <w:p w14:paraId="7BE0CB8D" w14:textId="77777777" w:rsidR="00804BFA" w:rsidRDefault="00804BFA">
      <w:r>
        <w:t>Add three lines of code to your program. Use comments to help you figure out where to place them.</w:t>
      </w:r>
    </w:p>
    <w:p w14:paraId="79EDD3FC" w14:textId="77777777" w:rsidR="00804BFA" w:rsidRDefault="00804BFA" w:rsidP="00804BFA">
      <w:pPr>
        <w:pStyle w:val="ListParagraph"/>
        <w:numPr>
          <w:ilvl w:val="0"/>
          <w:numId w:val="1"/>
        </w:numPr>
      </w:pPr>
      <w:r>
        <w:t>Create a new list called ‘grades’</w:t>
      </w:r>
    </w:p>
    <w:p w14:paraId="33EA5CD0" w14:textId="77777777" w:rsidR="00804BFA" w:rsidRDefault="00804BFA" w:rsidP="00804BFA">
      <w:pPr>
        <w:pStyle w:val="ListParagraph"/>
        <w:numPr>
          <w:ilvl w:val="0"/>
          <w:numId w:val="1"/>
        </w:numPr>
      </w:pPr>
      <w:r>
        <w:t>Ask the user to input a grade</w:t>
      </w:r>
    </w:p>
    <w:p w14:paraId="40F7718D" w14:textId="77777777" w:rsidR="00804BFA" w:rsidRDefault="00804BFA" w:rsidP="00804BFA">
      <w:pPr>
        <w:pStyle w:val="ListParagraph"/>
        <w:numPr>
          <w:ilvl w:val="0"/>
          <w:numId w:val="1"/>
        </w:numPr>
      </w:pPr>
      <w:r>
        <w:t>Add (append) the grade to your list</w:t>
      </w:r>
    </w:p>
    <w:p w14:paraId="6FCC0DD4" w14:textId="27BE3D70" w:rsidR="00804BFA" w:rsidRDefault="003D25FC" w:rsidP="00804BFA">
      <w:r>
        <w:t>Test the program works by adding a PRINT function to display the entered grades.</w:t>
      </w:r>
    </w:p>
    <w:p w14:paraId="023B7588" w14:textId="1A79F50B" w:rsidR="00804BFA" w:rsidRDefault="00804BFA" w:rsidP="00804BFA">
      <w:pPr>
        <w:rPr>
          <w:b/>
        </w:rPr>
      </w:pPr>
      <w:r>
        <w:rPr>
          <w:b/>
        </w:rPr>
        <w:t>Task 3</w:t>
      </w:r>
    </w:p>
    <w:p w14:paraId="3415DAF5" w14:textId="60FDAC2A" w:rsidR="003D25FC" w:rsidRDefault="003D25FC" w:rsidP="00804BFA">
      <w:r>
        <w:t>Earlier, you created a program that used IF…ELIF…ELSE.</w:t>
      </w:r>
    </w:p>
    <w:p w14:paraId="7EC2C0DD" w14:textId="7F52C508" w:rsidR="003D25FC" w:rsidRDefault="003D25FC" w:rsidP="00804BFA">
      <w:r>
        <w:t xml:space="preserve">After </w:t>
      </w:r>
      <w:proofErr w:type="gramStart"/>
      <w:r>
        <w:t>the for</w:t>
      </w:r>
      <w:proofErr w:type="gramEnd"/>
      <w:r>
        <w:t xml:space="preserve"> loop, ask the user if th</w:t>
      </w:r>
      <w:r w:rsidR="00F77DDF">
        <w:t xml:space="preserve">ey would like to add a student and a grade, remove a student and a grade or exit the program. Use the following </w:t>
      </w:r>
      <w:proofErr w:type="spellStart"/>
      <w:r w:rsidR="00F77DDF">
        <w:t>pseudocode</w:t>
      </w:r>
      <w:proofErr w:type="spellEnd"/>
      <w:r w:rsidR="00F77DDF">
        <w:t xml:space="preserve"> to structure your program. NOTE: the </w:t>
      </w:r>
      <w:r w:rsidR="00F77DDF" w:rsidRPr="00F77DDF">
        <w:rPr>
          <w:b/>
        </w:rPr>
        <w:t>correct</w:t>
      </w:r>
      <w:r w:rsidR="00F77DDF">
        <w:t xml:space="preserve"> syntax for removing items has been included.</w:t>
      </w:r>
    </w:p>
    <w:p w14:paraId="368C1D0C" w14:textId="5A1E3633" w:rsidR="00F77DDF" w:rsidRDefault="00F77DDF" w:rsidP="00804BFA">
      <w:r>
        <w:t xml:space="preserve">INPUT </w:t>
      </w:r>
      <w:proofErr w:type="spellStart"/>
      <w:r>
        <w:t>user_answer</w:t>
      </w:r>
      <w:proofErr w:type="spellEnd"/>
    </w:p>
    <w:p w14:paraId="541239BD" w14:textId="08CCB55E" w:rsidR="00F77DDF" w:rsidRDefault="00F77DDF" w:rsidP="00804BFA">
      <w:r>
        <w:t xml:space="preserve">IF </w:t>
      </w:r>
      <w:proofErr w:type="spellStart"/>
      <w:r>
        <w:t>user_answer</w:t>
      </w:r>
      <w:proofErr w:type="spellEnd"/>
      <w:r>
        <w:t xml:space="preserve"> == “add” THEN</w:t>
      </w:r>
    </w:p>
    <w:p w14:paraId="305685D4" w14:textId="667D6430" w:rsidR="00F77DDF" w:rsidRDefault="00F77DDF" w:rsidP="00804BFA">
      <w:r>
        <w:tab/>
        <w:t xml:space="preserve">INPUT </w:t>
      </w:r>
      <w:proofErr w:type="spellStart"/>
      <w:r>
        <w:t>new_name</w:t>
      </w:r>
      <w:proofErr w:type="spellEnd"/>
    </w:p>
    <w:p w14:paraId="73797142" w14:textId="0CE7D396" w:rsidR="00F77DDF" w:rsidRDefault="00F77DDF" w:rsidP="00804BFA">
      <w:r>
        <w:tab/>
        <w:t xml:space="preserve">INPUT </w:t>
      </w:r>
      <w:proofErr w:type="spellStart"/>
      <w:r>
        <w:t>new_grade</w:t>
      </w:r>
      <w:proofErr w:type="spellEnd"/>
    </w:p>
    <w:p w14:paraId="34ACD711" w14:textId="20B188DE" w:rsidR="00F77DDF" w:rsidRDefault="00F77DDF" w:rsidP="00804BFA">
      <w:r>
        <w:tab/>
        <w:t xml:space="preserve">LIST append </w:t>
      </w:r>
      <w:proofErr w:type="spellStart"/>
      <w:r>
        <w:t>new_name</w:t>
      </w:r>
      <w:proofErr w:type="spellEnd"/>
    </w:p>
    <w:p w14:paraId="55DC71CE" w14:textId="1487B604" w:rsidR="00F77DDF" w:rsidRDefault="00F77DDF" w:rsidP="00804BFA">
      <w:r>
        <w:tab/>
        <w:t xml:space="preserve">LIST append </w:t>
      </w:r>
      <w:proofErr w:type="spellStart"/>
      <w:r>
        <w:t>new_grade</w:t>
      </w:r>
      <w:proofErr w:type="spellEnd"/>
    </w:p>
    <w:p w14:paraId="355E848E" w14:textId="68473390" w:rsidR="00F77DDF" w:rsidRDefault="00F77DDF" w:rsidP="00804BFA">
      <w:r>
        <w:t xml:space="preserve">ELIF </w:t>
      </w:r>
      <w:proofErr w:type="spellStart"/>
      <w:r>
        <w:t>user_answer</w:t>
      </w:r>
      <w:proofErr w:type="spellEnd"/>
      <w:r>
        <w:t xml:space="preserve"> == “remove” THEN</w:t>
      </w:r>
    </w:p>
    <w:p w14:paraId="0E9218D2" w14:textId="5AFE0EED" w:rsidR="00F77DDF" w:rsidRDefault="00F77DDF" w:rsidP="00804BFA">
      <w:r>
        <w:tab/>
        <w:t xml:space="preserve">INPUT </w:t>
      </w:r>
      <w:proofErr w:type="spellStart"/>
      <w:r>
        <w:t>name_remove</w:t>
      </w:r>
      <w:proofErr w:type="spellEnd"/>
    </w:p>
    <w:p w14:paraId="5F8F7270" w14:textId="19DA17FD" w:rsidR="00F77DDF" w:rsidRDefault="00F77DDF" w:rsidP="00804BFA">
      <w:r>
        <w:tab/>
      </w:r>
      <w:proofErr w:type="spellStart"/>
      <w:proofErr w:type="gramStart"/>
      <w:r w:rsidR="00037B49">
        <w:t>names.remove</w:t>
      </w:r>
      <w:proofErr w:type="spellEnd"/>
      <w:r w:rsidR="00037B49">
        <w:t>(</w:t>
      </w:r>
      <w:proofErr w:type="spellStart"/>
      <w:proofErr w:type="gramEnd"/>
      <w:r w:rsidR="00037B49">
        <w:t>name_remove</w:t>
      </w:r>
      <w:proofErr w:type="spellEnd"/>
      <w:r w:rsidR="00037B49">
        <w:t>) #this will remove the name given</w:t>
      </w:r>
    </w:p>
    <w:p w14:paraId="228D884E" w14:textId="30B79885" w:rsidR="00037B49" w:rsidRDefault="00037B49" w:rsidP="00804BFA">
      <w:r>
        <w:t>ELSE</w:t>
      </w:r>
    </w:p>
    <w:p w14:paraId="0E62E9D5" w14:textId="5ED70319" w:rsidR="00037B49" w:rsidRDefault="00037B49" w:rsidP="00804BFA">
      <w:r>
        <w:tab/>
        <w:t>OUTPUT “Thanks for using my program”</w:t>
      </w:r>
    </w:p>
    <w:p w14:paraId="681FDFC6" w14:textId="7516BFD3" w:rsidR="00037B49" w:rsidRDefault="00037B49" w:rsidP="00804BFA"/>
    <w:p w14:paraId="04C9EDB4" w14:textId="651BA79C" w:rsidR="00037B49" w:rsidRDefault="00037B49" w:rsidP="00804BFA">
      <w:pPr>
        <w:rPr>
          <w:b/>
        </w:rPr>
      </w:pPr>
      <w:r>
        <w:rPr>
          <w:b/>
        </w:rPr>
        <w:t>Task 4</w:t>
      </w:r>
    </w:p>
    <w:p w14:paraId="70F9F432" w14:textId="7339F2C8" w:rsidR="00037B49" w:rsidRDefault="00037B49" w:rsidP="00804BFA">
      <w:r>
        <w:t>What happens to the grade list when you remove a name? ________________________________</w:t>
      </w:r>
    </w:p>
    <w:p w14:paraId="1123D5AD" w14:textId="5CAAE95C" w:rsidR="00037B49" w:rsidRDefault="00037B49" w:rsidP="00804BFA"/>
    <w:p w14:paraId="23C7457E" w14:textId="7693451D" w:rsidR="00037B49" w:rsidRDefault="00037B49" w:rsidP="00804BFA">
      <w:r>
        <w:t>To keep both lists working together, we will need to make sure we delete the grade with the same address (INDEX) as the name that was deleted. Can you fit the following two pieces of code into the program to get the index of the name and then delete the grade at that address?</w:t>
      </w:r>
    </w:p>
    <w:p w14:paraId="043BB631" w14:textId="5E52F7E4" w:rsidR="00037B49" w:rsidRDefault="00037B49" w:rsidP="00037B49">
      <w:pPr>
        <w:pStyle w:val="ListParagraph"/>
        <w:numPr>
          <w:ilvl w:val="0"/>
          <w:numId w:val="2"/>
        </w:numPr>
        <w:rPr>
          <w:b/>
        </w:rPr>
      </w:pPr>
      <w:r>
        <w:rPr>
          <w:b/>
        </w:rPr>
        <w:lastRenderedPageBreak/>
        <w:t xml:space="preserve">address = </w:t>
      </w:r>
      <w:proofErr w:type="spellStart"/>
      <w:r>
        <w:rPr>
          <w:b/>
        </w:rPr>
        <w:t>names.index</w:t>
      </w:r>
      <w:proofErr w:type="spellEnd"/>
      <w:r>
        <w:rPr>
          <w:b/>
        </w:rPr>
        <w:t xml:space="preserve">(name) </w:t>
      </w:r>
      <w:r>
        <w:t>this will get the address of a name and store it in ‘address’</w:t>
      </w:r>
    </w:p>
    <w:p w14:paraId="2B173425" w14:textId="1F49CC94" w:rsidR="00037B49" w:rsidRPr="00037B49" w:rsidRDefault="00037B49" w:rsidP="00037B49">
      <w:pPr>
        <w:pStyle w:val="ListParagraph"/>
        <w:numPr>
          <w:ilvl w:val="0"/>
          <w:numId w:val="2"/>
        </w:numPr>
        <w:rPr>
          <w:b/>
        </w:rPr>
      </w:pPr>
      <w:r>
        <w:rPr>
          <w:b/>
        </w:rPr>
        <w:t xml:space="preserve">del grades[address] </w:t>
      </w:r>
      <w:r>
        <w:t>this will use the index stored in address to delete the correct grade from the grades list</w:t>
      </w:r>
    </w:p>
    <w:p w14:paraId="6D3A0841" w14:textId="46679E7A" w:rsidR="00037B49" w:rsidRDefault="00037B49" w:rsidP="00037B49">
      <w:r>
        <w:t>If you get really stuck, go on to task 5.</w:t>
      </w:r>
    </w:p>
    <w:p w14:paraId="103796D9" w14:textId="3FA2C538" w:rsidR="00037B49" w:rsidRDefault="00037B49" w:rsidP="00037B49"/>
    <w:p w14:paraId="6274CCA2" w14:textId="1FDFB5F4" w:rsidR="00037B49" w:rsidRDefault="00037B49" w:rsidP="00037B49">
      <w:pPr>
        <w:rPr>
          <w:b/>
        </w:rPr>
      </w:pPr>
      <w:r>
        <w:rPr>
          <w:b/>
        </w:rPr>
        <w:t>Task 5</w:t>
      </w:r>
    </w:p>
    <w:p w14:paraId="645413CD" w14:textId="7A916EAF" w:rsidR="00037B49" w:rsidRDefault="00DF7995" w:rsidP="00037B49">
      <w:r>
        <w:t>Using the example while loop below can you get the code to do two different loops?</w:t>
      </w:r>
    </w:p>
    <w:p w14:paraId="2DF4A1C6" w14:textId="66E5AAE2" w:rsidR="00DF7995" w:rsidRDefault="00DF7995" w:rsidP="00DF7995">
      <w:pPr>
        <w:pStyle w:val="ListParagraph"/>
        <w:numPr>
          <w:ilvl w:val="0"/>
          <w:numId w:val="3"/>
        </w:numPr>
      </w:pPr>
      <w:r>
        <w:t>Loop one, ask to repeat the program.</w:t>
      </w:r>
    </w:p>
    <w:p w14:paraId="13D99B36" w14:textId="215511FF" w:rsidR="00DF7995" w:rsidRDefault="00DF7995" w:rsidP="00DF7995">
      <w:pPr>
        <w:pStyle w:val="ListParagraph"/>
        <w:numPr>
          <w:ilvl w:val="0"/>
          <w:numId w:val="3"/>
        </w:numPr>
      </w:pPr>
      <w:r>
        <w:t>If the user adds or removes and item, ask them if they want to add or remove anything else.</w:t>
      </w:r>
    </w:p>
    <w:p w14:paraId="57A030E3" w14:textId="158E95C2" w:rsidR="00DF7995" w:rsidRDefault="00DF7995" w:rsidP="00DF7995">
      <w:r>
        <w:rPr>
          <w:noProof/>
          <w:lang w:eastAsia="en-GB"/>
        </w:rPr>
        <w:drawing>
          <wp:anchor distT="0" distB="0" distL="114300" distR="114300" simplePos="0" relativeHeight="251687936" behindDoc="1" locked="0" layoutInCell="1" allowOverlap="1" wp14:anchorId="2A3E5C80" wp14:editId="434242B2">
            <wp:simplePos x="0" y="0"/>
            <wp:positionH relativeFrom="column">
              <wp:posOffset>1061085</wp:posOffset>
            </wp:positionH>
            <wp:positionV relativeFrom="paragraph">
              <wp:posOffset>93022</wp:posOffset>
            </wp:positionV>
            <wp:extent cx="3233154" cy="743255"/>
            <wp:effectExtent l="0" t="0" r="5715" b="0"/>
            <wp:wrapTight wrapText="bothSides">
              <wp:wrapPolygon edited="0">
                <wp:start x="0" y="0"/>
                <wp:lineTo x="0" y="21046"/>
                <wp:lineTo x="21511" y="21046"/>
                <wp:lineTo x="2151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233154" cy="743255"/>
                    </a:xfrm>
                    <a:prstGeom prst="rect">
                      <a:avLst/>
                    </a:prstGeom>
                    <a:ln>
                      <a:noFill/>
                    </a:ln>
                    <a:extLst>
                      <a:ext uri="{53640926-AAD7-44D8-BBD7-CCE9431645EC}">
                        <a14:shadowObscured xmlns:a14="http://schemas.microsoft.com/office/drawing/2010/main"/>
                      </a:ext>
                    </a:extLst>
                  </pic:spPr>
                </pic:pic>
              </a:graphicData>
            </a:graphic>
          </wp:anchor>
        </w:drawing>
      </w:r>
    </w:p>
    <w:p w14:paraId="700ACD38" w14:textId="58ECF562" w:rsidR="00DF7995" w:rsidRPr="00037B49" w:rsidRDefault="00DF7995" w:rsidP="00DF7995"/>
    <w:p w14:paraId="0A6204FD" w14:textId="60059003" w:rsidR="00037B49" w:rsidRDefault="00037B49" w:rsidP="00037B49">
      <w:pPr>
        <w:rPr>
          <w:b/>
        </w:rPr>
      </w:pPr>
    </w:p>
    <w:p w14:paraId="5072ABC4" w14:textId="08386876" w:rsidR="00DF7995" w:rsidRDefault="00DF7995" w:rsidP="00037B49">
      <w:pPr>
        <w:rPr>
          <w:b/>
        </w:rPr>
      </w:pPr>
    </w:p>
    <w:p w14:paraId="770C24DF" w14:textId="22A20E67" w:rsidR="00DF7995" w:rsidRDefault="00DF7995" w:rsidP="00037B49">
      <w:pPr>
        <w:rPr>
          <w:b/>
        </w:rPr>
      </w:pPr>
      <w:r>
        <w:rPr>
          <w:b/>
        </w:rPr>
        <w:t>Task 6</w:t>
      </w:r>
    </w:p>
    <w:p w14:paraId="19B05C25" w14:textId="77777777" w:rsidR="00DF7995" w:rsidRDefault="00DF7995" w:rsidP="00037B49">
      <w:r>
        <w:t>Play around with the code to make it better. Here are some ideas:</w:t>
      </w:r>
    </w:p>
    <w:p w14:paraId="61006BAA" w14:textId="1B16C907" w:rsidR="00DF7995" w:rsidRPr="00DF7995" w:rsidRDefault="00DF7995" w:rsidP="00DF7995">
      <w:pPr>
        <w:pStyle w:val="ListParagraph"/>
        <w:numPr>
          <w:ilvl w:val="0"/>
          <w:numId w:val="4"/>
        </w:numPr>
        <w:rPr>
          <w:b/>
        </w:rPr>
      </w:pPr>
      <w:r>
        <w:t xml:space="preserve">Where the user is asked if they want to add or remove an item, can you add a search function in to find a student’s grade? </w:t>
      </w:r>
    </w:p>
    <w:p w14:paraId="3E0F530B" w14:textId="6BF7BA6D" w:rsidR="00DF7995" w:rsidRPr="00DF7995" w:rsidRDefault="00DF7995" w:rsidP="00DF7995">
      <w:pPr>
        <w:pStyle w:val="ListParagraph"/>
        <w:ind w:left="1440"/>
        <w:rPr>
          <w:b/>
        </w:rPr>
      </w:pPr>
      <w:r>
        <w:t xml:space="preserve">HINT: IF name in names THEN </w:t>
      </w:r>
    </w:p>
    <w:p w14:paraId="19B7C8B5" w14:textId="4142B6BB" w:rsidR="00DF7995" w:rsidRPr="001D7769" w:rsidRDefault="001D7769" w:rsidP="00DF7995">
      <w:pPr>
        <w:pStyle w:val="ListParagraph"/>
        <w:numPr>
          <w:ilvl w:val="0"/>
          <w:numId w:val="4"/>
        </w:numPr>
        <w:rPr>
          <w:b/>
        </w:rPr>
      </w:pPr>
      <w:r>
        <w:t>What happens if the user types a name that isn’t in the list? Can you use a while loop in to ask them to try again?</w:t>
      </w:r>
    </w:p>
    <w:p w14:paraId="3768F994" w14:textId="4AA65AA9" w:rsidR="001D7769" w:rsidRPr="00DF7995" w:rsidRDefault="001D7769" w:rsidP="001D7769">
      <w:pPr>
        <w:pStyle w:val="ListParagraph"/>
        <w:ind w:left="1440"/>
        <w:rPr>
          <w:b/>
        </w:rPr>
      </w:pPr>
      <w:r>
        <w:t>HINT: while name not in names:</w:t>
      </w:r>
    </w:p>
    <w:p w14:paraId="00D86E2D" w14:textId="5062877D" w:rsidR="00DF7995" w:rsidRPr="004D3F1F" w:rsidRDefault="00DF7995" w:rsidP="00DF7995">
      <w:pPr>
        <w:pStyle w:val="ListParagraph"/>
        <w:numPr>
          <w:ilvl w:val="0"/>
          <w:numId w:val="4"/>
        </w:numPr>
        <w:rPr>
          <w:b/>
        </w:rPr>
      </w:pPr>
      <w:r>
        <w:t xml:space="preserve">Can you </w:t>
      </w:r>
      <w:r w:rsidR="001D7769">
        <w:t xml:space="preserve">create a formula to find the average </w:t>
      </w:r>
      <w:r w:rsidR="004D3F1F">
        <w:t>of the grades?</w:t>
      </w:r>
    </w:p>
    <w:p w14:paraId="6EF4B24E" w14:textId="226DA104" w:rsidR="004D3F1F" w:rsidRPr="004D3F1F" w:rsidRDefault="004D3F1F" w:rsidP="004D3F1F">
      <w:pPr>
        <w:pStyle w:val="ListParagraph"/>
        <w:ind w:left="1440"/>
        <w:rPr>
          <w:b/>
        </w:rPr>
      </w:pPr>
      <w:r>
        <w:t>HINT: loop through list, total += grade</w:t>
      </w:r>
    </w:p>
    <w:p w14:paraId="2CF7CD1A" w14:textId="3F40724F" w:rsidR="004D3F1F" w:rsidRDefault="004D3F1F" w:rsidP="004D3F1F">
      <w:pPr>
        <w:rPr>
          <w:b/>
        </w:rPr>
      </w:pPr>
      <w:r>
        <w:rPr>
          <w:b/>
        </w:rPr>
        <w:t>Extension:</w:t>
      </w:r>
    </w:p>
    <w:p w14:paraId="266E07CF" w14:textId="0624E499" w:rsidR="004D3F1F" w:rsidRPr="004D3F1F" w:rsidRDefault="004D3F1F" w:rsidP="004D3F1F">
      <w:pPr>
        <w:rPr>
          <w:b/>
        </w:rPr>
      </w:pPr>
      <w:r>
        <w:t xml:space="preserve">Can you make the program find the maximum grade? </w:t>
      </w:r>
    </w:p>
    <w:sectPr w:rsidR="004D3F1F" w:rsidRPr="004D3F1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1543B" w14:textId="77777777" w:rsidR="003B51ED" w:rsidRDefault="003B51ED" w:rsidP="00F5229A">
      <w:pPr>
        <w:spacing w:after="0" w:line="240" w:lineRule="auto"/>
      </w:pPr>
      <w:r>
        <w:separator/>
      </w:r>
    </w:p>
  </w:endnote>
  <w:endnote w:type="continuationSeparator" w:id="0">
    <w:p w14:paraId="567A32B4" w14:textId="77777777" w:rsidR="003B51ED" w:rsidRDefault="003B51ED" w:rsidP="00F5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22B52" w14:textId="77777777" w:rsidR="003B51ED" w:rsidRDefault="003B51ED" w:rsidP="00F5229A">
      <w:pPr>
        <w:spacing w:after="0" w:line="240" w:lineRule="auto"/>
      </w:pPr>
      <w:r>
        <w:separator/>
      </w:r>
    </w:p>
  </w:footnote>
  <w:footnote w:type="continuationSeparator" w:id="0">
    <w:p w14:paraId="69C3AC4D" w14:textId="77777777" w:rsidR="003B51ED" w:rsidRDefault="003B51ED" w:rsidP="00F52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0FA74" w14:textId="661168D7" w:rsidR="003B51ED" w:rsidRDefault="003B51ED">
    <w:pPr>
      <w:pStyle w:val="Header"/>
    </w:pPr>
    <w:r>
      <w:t>SSPP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206C"/>
    <w:multiLevelType w:val="hybridMultilevel"/>
    <w:tmpl w:val="1110F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3B3FE2"/>
    <w:multiLevelType w:val="hybridMultilevel"/>
    <w:tmpl w:val="F520700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A51808"/>
    <w:multiLevelType w:val="hybridMultilevel"/>
    <w:tmpl w:val="B7EC8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645451"/>
    <w:multiLevelType w:val="hybridMultilevel"/>
    <w:tmpl w:val="A82AE562"/>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0B"/>
    <w:rsid w:val="00037B49"/>
    <w:rsid w:val="001D7769"/>
    <w:rsid w:val="003B50BD"/>
    <w:rsid w:val="003B51ED"/>
    <w:rsid w:val="003D25FC"/>
    <w:rsid w:val="004D3F1F"/>
    <w:rsid w:val="006A5CA8"/>
    <w:rsid w:val="0078547D"/>
    <w:rsid w:val="00804BFA"/>
    <w:rsid w:val="009A3F80"/>
    <w:rsid w:val="00B878B3"/>
    <w:rsid w:val="00C644E0"/>
    <w:rsid w:val="00CC25DD"/>
    <w:rsid w:val="00D86D4E"/>
    <w:rsid w:val="00DF7995"/>
    <w:rsid w:val="00E3640B"/>
    <w:rsid w:val="00E85F18"/>
    <w:rsid w:val="00F5229A"/>
    <w:rsid w:val="00F77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FA"/>
    <w:pPr>
      <w:ind w:left="720"/>
      <w:contextualSpacing/>
    </w:pPr>
  </w:style>
  <w:style w:type="paragraph" w:styleId="BalloonText">
    <w:name w:val="Balloon Text"/>
    <w:basedOn w:val="Normal"/>
    <w:link w:val="BalloonTextChar"/>
    <w:uiPriority w:val="99"/>
    <w:semiHidden/>
    <w:unhideWhenUsed/>
    <w:rsid w:val="00F52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9A"/>
    <w:rPr>
      <w:rFonts w:ascii="Tahoma" w:hAnsi="Tahoma" w:cs="Tahoma"/>
      <w:sz w:val="16"/>
      <w:szCs w:val="16"/>
    </w:rPr>
  </w:style>
  <w:style w:type="paragraph" w:styleId="Header">
    <w:name w:val="header"/>
    <w:basedOn w:val="Normal"/>
    <w:link w:val="HeaderChar"/>
    <w:uiPriority w:val="99"/>
    <w:unhideWhenUsed/>
    <w:rsid w:val="00F52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9A"/>
  </w:style>
  <w:style w:type="paragraph" w:styleId="Footer">
    <w:name w:val="footer"/>
    <w:basedOn w:val="Normal"/>
    <w:link w:val="FooterChar"/>
    <w:uiPriority w:val="99"/>
    <w:unhideWhenUsed/>
    <w:rsid w:val="00F52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FA"/>
    <w:pPr>
      <w:ind w:left="720"/>
      <w:contextualSpacing/>
    </w:pPr>
  </w:style>
  <w:style w:type="paragraph" w:styleId="BalloonText">
    <w:name w:val="Balloon Text"/>
    <w:basedOn w:val="Normal"/>
    <w:link w:val="BalloonTextChar"/>
    <w:uiPriority w:val="99"/>
    <w:semiHidden/>
    <w:unhideWhenUsed/>
    <w:rsid w:val="00F52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9A"/>
    <w:rPr>
      <w:rFonts w:ascii="Tahoma" w:hAnsi="Tahoma" w:cs="Tahoma"/>
      <w:sz w:val="16"/>
      <w:szCs w:val="16"/>
    </w:rPr>
  </w:style>
  <w:style w:type="paragraph" w:styleId="Header">
    <w:name w:val="header"/>
    <w:basedOn w:val="Normal"/>
    <w:link w:val="HeaderChar"/>
    <w:uiPriority w:val="99"/>
    <w:unhideWhenUsed/>
    <w:rsid w:val="00F52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9A"/>
  </w:style>
  <w:style w:type="paragraph" w:styleId="Footer">
    <w:name w:val="footer"/>
    <w:basedOn w:val="Normal"/>
    <w:link w:val="FooterChar"/>
    <w:uiPriority w:val="99"/>
    <w:unhideWhenUsed/>
    <w:rsid w:val="00F52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14EB3D33</Template>
  <TotalTime>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 Peter and St Paul Catholic High School</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Duncalfe</dc:creator>
  <cp:lastModifiedBy>Bob Kane</cp:lastModifiedBy>
  <cp:revision>3</cp:revision>
  <dcterms:created xsi:type="dcterms:W3CDTF">2016-12-08T11:24:00Z</dcterms:created>
  <dcterms:modified xsi:type="dcterms:W3CDTF">2016-12-08T11:24:00Z</dcterms:modified>
</cp:coreProperties>
</file>